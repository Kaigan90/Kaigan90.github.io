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EC7BF5" w:rsidP="00610E08" w14:paraId="198D9553" w14:textId="67A65DCD">
      <w:pPr>
        <w:pStyle w:val="NoSpacing"/>
      </w:pPr>
      <w:bookmarkStart w:id="0" w:name="_GoBack"/>
      <w:bookmarkEnd w:id="0"/>
      <w:r>
        <w:t>James Wood</w:t>
      </w:r>
    </w:p>
    <w:p w:rsidR="00E614DD" w:rsidP="00610E08" w14:paraId="428BD329" w14:textId="4185A7DE">
      <w:pPr>
        <w:pStyle w:val="NoSpacing"/>
      </w:pPr>
      <w:r>
        <w:t>Prof. Henderson</w:t>
      </w:r>
    </w:p>
    <w:p w:rsidR="00E614DD" w:rsidP="00610E08" w14:paraId="09309C12" w14:textId="25538AEB">
      <w:pPr>
        <w:pStyle w:val="NoSpacing"/>
      </w:pPr>
      <w:r>
        <w:t>CSCI 325</w:t>
      </w:r>
    </w:p>
    <w:p w:rsidR="00E614DD" w:rsidP="00610E08" w14:paraId="28E01FA7" w14:textId="4687A493">
      <w:pPr>
        <w:pStyle w:val="NoSpacing"/>
      </w:pPr>
      <w:r>
        <w:t>2/22/2020</w:t>
      </w:r>
    </w:p>
    <w:p w:rsidR="00E614DD" w:rsidP="00610E08" w14:paraId="392B1D97" w14:textId="7B2DC5A1">
      <w:pPr>
        <w:pStyle w:val="Title"/>
      </w:pPr>
      <w:r>
        <w:t>Software and Ethics</w:t>
      </w:r>
    </w:p>
    <w:p w:rsidR="00E614DD" w:rsidP="00610E08" w14:paraId="11692668" w14:textId="3CBF44EC">
      <w:r>
        <w:t>Technology and software have solidified its position as an essential crutch to civilization.  Almost everything we encounter daily has been touched by the modern technology and information era.  As a student with ambitions to have a lifelong career in the field of technology and software I’m certain that ethical dilemmas will at some point become a factor to conten</w:t>
      </w:r>
      <w:r w:rsidR="007649BE">
        <w:t xml:space="preserve">d </w:t>
      </w:r>
      <w:r>
        <w:t>with.  I am personally concerned with the ethical dilemma of privacy; I believe th</w:t>
      </w:r>
      <w:r w:rsidR="00BC2E13">
        <w:t>is</w:t>
      </w:r>
      <w:r>
        <w:t xml:space="preserve"> issue to be at the forefront of many modern issues and I’m certain I’ll encounter </w:t>
      </w:r>
      <w:r w:rsidR="00BC2E13">
        <w:t>it</w:t>
      </w:r>
      <w:r>
        <w:t xml:space="preserve"> at some point.  </w:t>
      </w:r>
    </w:p>
    <w:p w:rsidR="00A352D4" w:rsidP="00610E08" w14:paraId="5278C844" w14:textId="28954047">
      <w:r>
        <w:t>Two major tech/computing organizations that have published ethical guidelines to abide by are the IEEE and ACM.</w:t>
      </w:r>
      <w:r w:rsidR="002D05CB">
        <w:t xml:space="preserve">  </w:t>
      </w:r>
      <w:r w:rsidR="00A8776C">
        <w:t xml:space="preserve">The IEEE code of ethics covers a broader scope and is more generalized.  The ACM, however, </w:t>
      </w:r>
      <w:r w:rsidR="003C71A3">
        <w:t>focuses</w:t>
      </w:r>
      <w:r w:rsidR="00A8776C">
        <w:t xml:space="preserve"> mostly on computing</w:t>
      </w:r>
      <w:r w:rsidR="003C71A3">
        <w:t xml:space="preserve">, having more specific ethical guidelines.  </w:t>
      </w:r>
      <w:r w:rsidR="0017770D">
        <w:t xml:space="preserve">These organizations state the following </w:t>
      </w:r>
      <w:r w:rsidR="0017770D">
        <w:t xml:space="preserve">about </w:t>
      </w:r>
      <w:r w:rsidR="008D250F">
        <w:t xml:space="preserve">ethical dilemmas of privacy and discrimination;  The 7.8 IEEE Code of Ethics </w:t>
      </w:r>
      <w:r w:rsidR="005B5F65">
        <w:t>line 8 states “</w:t>
      </w:r>
      <w:r w:rsidRPr="005B5F65" w:rsidR="005B5F65">
        <w:t>to treat fairly all persons and to not engage in acts of discrimination based on race, religion, gender, disability, age, national origin, sexual orientation, gender identity, or gender expression;</w:t>
      </w:r>
      <w:r w:rsidR="005B5F65">
        <w:t>”(ieee.org)</w:t>
      </w:r>
      <w:r w:rsidR="00BB1CDF">
        <w:t xml:space="preserve">.  </w:t>
      </w:r>
      <w:r w:rsidR="00FB5082">
        <w:t xml:space="preserve">The ACM </w:t>
      </w:r>
      <w:r w:rsidR="002901F6">
        <w:t xml:space="preserve">General Ethical Principles item 1.6 simple states “Respect </w:t>
      </w:r>
      <w:r w:rsidR="00F228B7">
        <w:t>Privacy”</w:t>
      </w:r>
      <w:r w:rsidR="0007463B">
        <w:t xml:space="preserve"> </w:t>
      </w:r>
      <w:r w:rsidR="003F513A">
        <w:t>alongside</w:t>
      </w:r>
      <w:r w:rsidR="0007463B">
        <w:t xml:space="preserve"> item 1.</w:t>
      </w:r>
      <w:r w:rsidR="003F513A">
        <w:t>4 “Be fair and take action not to discriminate.</w:t>
      </w:r>
      <w:r w:rsidR="00F228B7">
        <w:t xml:space="preserve"> (acm.org).</w:t>
      </w:r>
      <w:r w:rsidR="002901F6">
        <w:t xml:space="preserve"> </w:t>
      </w:r>
    </w:p>
    <w:p w:rsidR="005056FB" w:rsidP="00325637" w14:paraId="00CFB372" w14:textId="1A784033">
      <w:pPr>
        <w:rPr>
          <w:rFonts w:ascii="Times New Roman" w:eastAsia="Times New Roman" w:hAnsi="Times New Roman" w:cs="Times New Roman"/>
          <w:i/>
          <w:iCs/>
          <w:lang w:eastAsia="en-US"/>
        </w:rPr>
      </w:pPr>
      <w:r>
        <w:t xml:space="preserve">The issue of privacy is constantly </w:t>
      </w:r>
      <w:r w:rsidR="00BB2BD3">
        <w:t xml:space="preserve">in the news </w:t>
      </w:r>
      <w:r w:rsidR="00182444">
        <w:t xml:space="preserve">for either direct ethical violations of privacy or negligent management of </w:t>
      </w:r>
      <w:r w:rsidR="003E3031">
        <w:t>users’</w:t>
      </w:r>
      <w:r w:rsidR="00182444">
        <w:t xml:space="preserve"> information.  </w:t>
      </w:r>
      <w:r w:rsidR="00E57CDF">
        <w:t xml:space="preserve">Facebook </w:t>
      </w:r>
      <w:r w:rsidR="00E83806">
        <w:t>has been investigated multiple times for var</w:t>
      </w:r>
      <w:r w:rsidR="001366DD">
        <w:t xml:space="preserve">ious </w:t>
      </w:r>
      <w:r w:rsidR="00E83806">
        <w:t xml:space="preserve">ethical violations.  One such violation of privacy took place during the </w:t>
      </w:r>
      <w:r w:rsidR="00E83806">
        <w:t xml:space="preserve">2016 election.  </w:t>
      </w:r>
      <w:r w:rsidR="001C1DC6">
        <w:t xml:space="preserve">In which a </w:t>
      </w:r>
      <w:r w:rsidR="00DA5F53">
        <w:t>pol</w:t>
      </w:r>
      <w:r w:rsidR="00874D4D">
        <w:t>it</w:t>
      </w:r>
      <w:r w:rsidR="00DA5F53">
        <w:t>ical consulting firm</w:t>
      </w:r>
      <w:r w:rsidR="001C1DC6">
        <w:t xml:space="preserve"> named Cambridge Analytica</w:t>
      </w:r>
      <w:r w:rsidR="003E2E8C">
        <w:t>, by simply posting a quiz on Facebook and noticing a flaw in Facebook’s API collected raw dat</w:t>
      </w:r>
      <w:r w:rsidR="009349B2">
        <w:t>a</w:t>
      </w:r>
      <w:r w:rsidR="003E2E8C">
        <w:t xml:space="preserve"> from over 87 million user profiles from Facebook</w:t>
      </w:r>
      <w:r w:rsidR="003C1500">
        <w:t xml:space="preserve"> (Chang, Alvin; Vox)</w:t>
      </w:r>
      <w:r w:rsidR="001051AE">
        <w:t>.</w:t>
      </w:r>
      <w:r w:rsidR="00325637">
        <w:t xml:space="preserve">  </w:t>
      </w:r>
      <w:r w:rsidR="000D3761">
        <w:t>In September of 2018, Facebook was once again at the center of</w:t>
      </w:r>
      <w:r w:rsidR="00420CDF">
        <w:t xml:space="preserve"> a scandal when they announced that </w:t>
      </w:r>
      <w:r w:rsidR="00C0386D">
        <w:t xml:space="preserve">a flaw in their “View As” feature gave a hacker access to 29 million </w:t>
      </w:r>
      <w:r w:rsidR="00093B22">
        <w:t>user accounts.  They admitted that highly sensitive data such as birth dates, recent check-ins</w:t>
      </w:r>
      <w:r w:rsidR="00F03F94">
        <w:t>, phone numbers, and search history had been stolen (</w:t>
      </w:r>
      <w:r w:rsidR="00F03F94">
        <w:t>Leskin</w:t>
      </w:r>
      <w:r w:rsidR="00F03F94">
        <w:t xml:space="preserve">, Paige; </w:t>
      </w:r>
      <w:r w:rsidRPr="0033797D" w:rsidR="00F03F94">
        <w:rPr>
          <w:rFonts w:ascii="Times New Roman" w:eastAsia="Times New Roman" w:hAnsi="Times New Roman" w:cs="Times New Roman"/>
          <w:i/>
          <w:iCs/>
          <w:lang w:eastAsia="en-US"/>
        </w:rPr>
        <w:t>Business Insider</w:t>
      </w:r>
      <w:r w:rsidR="00F03F94">
        <w:rPr>
          <w:rFonts w:ascii="Times New Roman" w:eastAsia="Times New Roman" w:hAnsi="Times New Roman" w:cs="Times New Roman"/>
          <w:i/>
          <w:iCs/>
          <w:lang w:eastAsia="en-US"/>
        </w:rPr>
        <w:t xml:space="preserve">). </w:t>
      </w:r>
    </w:p>
    <w:p w:rsidR="00325637" w:rsidP="00325637" w14:paraId="57A79E57" w14:textId="5E7A0AD3">
      <w:pPr>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Uber is another example of a tech giant that has had several ethical violations over the years.  </w:t>
      </w:r>
      <w:r w:rsidR="00550FEE">
        <w:rPr>
          <w:rFonts w:ascii="Times New Roman" w:eastAsia="Times New Roman" w:hAnsi="Times New Roman" w:cs="Times New Roman"/>
          <w:lang w:eastAsia="en-US"/>
        </w:rPr>
        <w:t xml:space="preserve">Including data breaches </w:t>
      </w:r>
      <w:r w:rsidR="00E51620">
        <w:rPr>
          <w:rFonts w:ascii="Times New Roman" w:eastAsia="Times New Roman" w:hAnsi="Times New Roman" w:cs="Times New Roman"/>
          <w:lang w:eastAsia="en-US"/>
        </w:rPr>
        <w:t xml:space="preserve">that put not only their customers' data at risk but the </w:t>
      </w:r>
      <w:r w:rsidR="00597324">
        <w:rPr>
          <w:rFonts w:ascii="Times New Roman" w:eastAsia="Times New Roman" w:hAnsi="Times New Roman" w:cs="Times New Roman"/>
          <w:lang w:eastAsia="en-US"/>
        </w:rPr>
        <w:t xml:space="preserve">data of their drivers.  In 2014 a data breach allowed access to unencrypted names and license numbers for more than 100,000 Uber drivers.  </w:t>
      </w:r>
      <w:r w:rsidR="00E51620">
        <w:rPr>
          <w:rFonts w:ascii="Times New Roman" w:eastAsia="Times New Roman" w:hAnsi="Times New Roman" w:cs="Times New Roman"/>
          <w:lang w:eastAsia="en-US"/>
        </w:rPr>
        <w:t xml:space="preserve">  </w:t>
      </w:r>
      <w:r w:rsidR="006C5874">
        <w:rPr>
          <w:rFonts w:ascii="Times New Roman" w:eastAsia="Times New Roman" w:hAnsi="Times New Roman" w:cs="Times New Roman"/>
          <w:lang w:eastAsia="en-US"/>
        </w:rPr>
        <w:t xml:space="preserve">Another major </w:t>
      </w:r>
      <w:r w:rsidR="00736B7B">
        <w:rPr>
          <w:rFonts w:ascii="Times New Roman" w:eastAsia="Times New Roman" w:hAnsi="Times New Roman" w:cs="Times New Roman"/>
          <w:lang w:eastAsia="en-US"/>
        </w:rPr>
        <w:t>scandal involving Uber in 2014 was a complaint that Uber allowed free reign access to its customer's GPS data through their app by their drivers.</w:t>
      </w:r>
      <w:r w:rsidR="009764E1">
        <w:rPr>
          <w:rFonts w:ascii="Times New Roman" w:eastAsia="Times New Roman" w:hAnsi="Times New Roman" w:cs="Times New Roman"/>
          <w:lang w:eastAsia="en-US"/>
        </w:rPr>
        <w:t xml:space="preserve">  This was called “God View” internally at Uber</w:t>
      </w:r>
      <w:r w:rsidR="00D62281">
        <w:rPr>
          <w:rFonts w:ascii="Times New Roman" w:eastAsia="Times New Roman" w:hAnsi="Times New Roman" w:cs="Times New Roman"/>
          <w:lang w:eastAsia="en-US"/>
        </w:rPr>
        <w:t xml:space="preserve"> and was a major violation of customer trust and privacy (</w:t>
      </w:r>
      <w:r w:rsidRPr="006B6AD5" w:rsidR="00D62281">
        <w:rPr>
          <w:rFonts w:ascii="Times New Roman" w:eastAsia="Times New Roman" w:hAnsi="Times New Roman" w:cs="Times New Roman"/>
          <w:lang w:eastAsia="en-US"/>
        </w:rPr>
        <w:t>Bradshaw, Tim</w:t>
      </w:r>
      <w:r w:rsidR="00D62281">
        <w:rPr>
          <w:rFonts w:ascii="Times New Roman" w:eastAsia="Times New Roman" w:hAnsi="Times New Roman" w:cs="Times New Roman"/>
          <w:lang w:eastAsia="en-US"/>
        </w:rPr>
        <w:t xml:space="preserve">; </w:t>
      </w:r>
      <w:r w:rsidRPr="006B6AD5" w:rsidR="00D62281">
        <w:rPr>
          <w:rFonts w:ascii="Times New Roman" w:eastAsia="Times New Roman" w:hAnsi="Times New Roman" w:cs="Times New Roman"/>
          <w:i/>
          <w:iCs/>
          <w:lang w:eastAsia="en-US"/>
        </w:rPr>
        <w:t>The Irish Times</w:t>
      </w:r>
      <w:r w:rsidR="00D62281">
        <w:rPr>
          <w:rFonts w:ascii="Times New Roman" w:eastAsia="Times New Roman" w:hAnsi="Times New Roman" w:cs="Times New Roman"/>
          <w:i/>
          <w:iCs/>
          <w:lang w:eastAsia="en-US"/>
        </w:rPr>
        <w:t xml:space="preserve">). </w:t>
      </w:r>
    </w:p>
    <w:p w:rsidR="003C1768" w:rsidP="00325637" w14:paraId="6A3EC46D" w14:textId="487F7580">
      <w:pPr>
        <w:rPr>
          <w:rFonts w:ascii="Times New Roman" w:eastAsia="Times New Roman" w:hAnsi="Times New Roman" w:cs="Times New Roman"/>
          <w:lang w:eastAsia="en-US"/>
        </w:rPr>
      </w:pPr>
      <w:r>
        <w:rPr>
          <w:rFonts w:ascii="Times New Roman" w:eastAsia="Times New Roman" w:hAnsi="Times New Roman" w:cs="Times New Roman"/>
          <w:lang w:eastAsia="en-US"/>
        </w:rPr>
        <w:t>Ethical privacy violations are extremely common in the tech/computing service industry in which any ex</w:t>
      </w:r>
      <w:r w:rsidR="00853AC6">
        <w:rPr>
          <w:rFonts w:ascii="Times New Roman" w:eastAsia="Times New Roman" w:hAnsi="Times New Roman" w:cs="Times New Roman"/>
          <w:lang w:eastAsia="en-US"/>
        </w:rPr>
        <w:t xml:space="preserve">change of money for service is involved.  These tech giants want to maximize profits </w:t>
      </w:r>
      <w:r w:rsidR="00B50AD3">
        <w:rPr>
          <w:rFonts w:ascii="Times New Roman" w:eastAsia="Times New Roman" w:hAnsi="Times New Roman" w:cs="Times New Roman"/>
          <w:lang w:eastAsia="en-US"/>
        </w:rPr>
        <w:t xml:space="preserve">and </w:t>
      </w:r>
      <w:r w:rsidR="00B12867">
        <w:rPr>
          <w:rFonts w:ascii="Times New Roman" w:eastAsia="Times New Roman" w:hAnsi="Times New Roman" w:cs="Times New Roman"/>
          <w:lang w:eastAsia="en-US"/>
        </w:rPr>
        <w:t>often</w:t>
      </w:r>
      <w:r w:rsidR="00B50AD3">
        <w:rPr>
          <w:rFonts w:ascii="Times New Roman" w:eastAsia="Times New Roman" w:hAnsi="Times New Roman" w:cs="Times New Roman"/>
          <w:lang w:eastAsia="en-US"/>
        </w:rPr>
        <w:t xml:space="preserve"> don’t consider the impact </w:t>
      </w:r>
      <w:r w:rsidR="00040D0E">
        <w:rPr>
          <w:rFonts w:ascii="Times New Roman" w:eastAsia="Times New Roman" w:hAnsi="Times New Roman" w:cs="Times New Roman"/>
          <w:lang w:eastAsia="en-US"/>
        </w:rPr>
        <w:t xml:space="preserve">on </w:t>
      </w:r>
      <w:r w:rsidR="00653BB4">
        <w:rPr>
          <w:rFonts w:ascii="Times New Roman" w:eastAsia="Times New Roman" w:hAnsi="Times New Roman" w:cs="Times New Roman"/>
          <w:lang w:eastAsia="en-US"/>
        </w:rPr>
        <w:t>their</w:t>
      </w:r>
      <w:r w:rsidR="00B50AD3">
        <w:rPr>
          <w:rFonts w:ascii="Times New Roman" w:eastAsia="Times New Roman" w:hAnsi="Times New Roman" w:cs="Times New Roman"/>
          <w:lang w:eastAsia="en-US"/>
        </w:rPr>
        <w:t xml:space="preserve"> </w:t>
      </w:r>
      <w:r w:rsidR="00853032">
        <w:rPr>
          <w:rFonts w:ascii="Times New Roman" w:eastAsia="Times New Roman" w:hAnsi="Times New Roman" w:cs="Times New Roman"/>
          <w:lang w:eastAsia="en-US"/>
        </w:rPr>
        <w:t>users’</w:t>
      </w:r>
      <w:r w:rsidR="00B50AD3">
        <w:rPr>
          <w:rFonts w:ascii="Times New Roman" w:eastAsia="Times New Roman" w:hAnsi="Times New Roman" w:cs="Times New Roman"/>
          <w:lang w:eastAsia="en-US"/>
        </w:rPr>
        <w:t xml:space="preserve"> privacy or data.  </w:t>
      </w:r>
      <w:r w:rsidR="008E2CA8">
        <w:rPr>
          <w:rFonts w:ascii="Times New Roman" w:eastAsia="Times New Roman" w:hAnsi="Times New Roman" w:cs="Times New Roman"/>
          <w:lang w:eastAsia="en-US"/>
        </w:rPr>
        <w:t>The value of privacy is</w:t>
      </w:r>
      <w:r w:rsidR="005A63F3">
        <w:rPr>
          <w:rFonts w:ascii="Times New Roman" w:eastAsia="Times New Roman" w:hAnsi="Times New Roman" w:cs="Times New Roman"/>
          <w:lang w:eastAsia="en-US"/>
        </w:rPr>
        <w:t xml:space="preserve"> often competing with the value of convenience.</w:t>
      </w:r>
      <w:r w:rsidR="004917FA">
        <w:rPr>
          <w:rFonts w:ascii="Times New Roman" w:eastAsia="Times New Roman" w:hAnsi="Times New Roman" w:cs="Times New Roman"/>
          <w:lang w:eastAsia="en-US"/>
        </w:rPr>
        <w:t xml:space="preserve">  Some of these companies believe that </w:t>
      </w:r>
      <w:r w:rsidR="004917FA">
        <w:rPr>
          <w:rFonts w:ascii="Times New Roman" w:eastAsia="Times New Roman" w:hAnsi="Times New Roman" w:cs="Times New Roman"/>
          <w:lang w:eastAsia="en-US"/>
        </w:rPr>
        <w:t>as long as</w:t>
      </w:r>
      <w:r w:rsidR="004917FA">
        <w:rPr>
          <w:rFonts w:ascii="Times New Roman" w:eastAsia="Times New Roman" w:hAnsi="Times New Roman" w:cs="Times New Roman"/>
          <w:lang w:eastAsia="en-US"/>
        </w:rPr>
        <w:t xml:space="preserve"> they provide a convenient service that privacy is a </w:t>
      </w:r>
      <w:r w:rsidR="00EE4388">
        <w:rPr>
          <w:rFonts w:ascii="Times New Roman" w:eastAsia="Times New Roman" w:hAnsi="Times New Roman" w:cs="Times New Roman"/>
          <w:lang w:eastAsia="en-US"/>
        </w:rPr>
        <w:t xml:space="preserve">non-issue.  </w:t>
      </w:r>
      <w:r w:rsidR="005A63F3">
        <w:rPr>
          <w:rFonts w:ascii="Times New Roman" w:eastAsia="Times New Roman" w:hAnsi="Times New Roman" w:cs="Times New Roman"/>
          <w:lang w:eastAsia="en-US"/>
        </w:rPr>
        <w:t xml:space="preserve"> </w:t>
      </w:r>
      <w:r w:rsidR="008E1A28">
        <w:rPr>
          <w:rFonts w:ascii="Times New Roman" w:eastAsia="Times New Roman" w:hAnsi="Times New Roman" w:cs="Times New Roman"/>
          <w:lang w:eastAsia="en-US"/>
        </w:rPr>
        <w:t xml:space="preserve">This is a valuable question that we as users and as a society need to figure out, </w:t>
      </w:r>
      <w:r w:rsidR="009E5E16">
        <w:rPr>
          <w:rFonts w:ascii="Times New Roman" w:eastAsia="Times New Roman" w:hAnsi="Times New Roman" w:cs="Times New Roman"/>
          <w:lang w:eastAsia="en-US"/>
        </w:rPr>
        <w:t xml:space="preserve">how much privacy are we willing to sacrifice in the name of technological convenience.  </w:t>
      </w:r>
      <w:r w:rsidR="00853032">
        <w:rPr>
          <w:rFonts w:ascii="Times New Roman" w:eastAsia="Times New Roman" w:hAnsi="Times New Roman" w:cs="Times New Roman"/>
          <w:lang w:eastAsia="en-US"/>
        </w:rPr>
        <w:t xml:space="preserve">The knee jerk reaction to </w:t>
      </w:r>
      <w:r w:rsidR="009E5E16">
        <w:rPr>
          <w:rFonts w:ascii="Times New Roman" w:eastAsia="Times New Roman" w:hAnsi="Times New Roman" w:cs="Times New Roman"/>
          <w:lang w:eastAsia="en-US"/>
        </w:rPr>
        <w:t xml:space="preserve">privacy </w:t>
      </w:r>
      <w:r w:rsidR="00853032">
        <w:rPr>
          <w:rFonts w:ascii="Times New Roman" w:eastAsia="Times New Roman" w:hAnsi="Times New Roman" w:cs="Times New Roman"/>
          <w:lang w:eastAsia="en-US"/>
        </w:rPr>
        <w:t>violations such as these is government oversight and regulation.  However, I don’t agree with this solution</w:t>
      </w:r>
      <w:r w:rsidR="00B12867">
        <w:rPr>
          <w:rFonts w:ascii="Times New Roman" w:eastAsia="Times New Roman" w:hAnsi="Times New Roman" w:cs="Times New Roman"/>
          <w:lang w:eastAsia="en-US"/>
        </w:rPr>
        <w:t xml:space="preserve">.  Government regulation often restricts innovation and progress forward.  </w:t>
      </w:r>
      <w:r w:rsidR="00DB31D0">
        <w:rPr>
          <w:rFonts w:ascii="Times New Roman" w:eastAsia="Times New Roman" w:hAnsi="Times New Roman" w:cs="Times New Roman"/>
          <w:lang w:eastAsia="en-US"/>
        </w:rPr>
        <w:t xml:space="preserve">We want technology to </w:t>
      </w:r>
      <w:r w:rsidR="00DB31D0">
        <w:rPr>
          <w:rFonts w:ascii="Times New Roman" w:eastAsia="Times New Roman" w:hAnsi="Times New Roman" w:cs="Times New Roman"/>
          <w:lang w:eastAsia="en-US"/>
        </w:rPr>
        <w:t>move forward</w:t>
      </w:r>
      <w:r w:rsidR="00F97F1F">
        <w:rPr>
          <w:rFonts w:ascii="Times New Roman" w:eastAsia="Times New Roman" w:hAnsi="Times New Roman" w:cs="Times New Roman"/>
          <w:lang w:eastAsia="en-US"/>
        </w:rPr>
        <w:t xml:space="preserve">, we want society to move forward.  </w:t>
      </w:r>
      <w:r w:rsidR="004543AC">
        <w:rPr>
          <w:rFonts w:ascii="Times New Roman" w:eastAsia="Times New Roman" w:hAnsi="Times New Roman" w:cs="Times New Roman"/>
          <w:lang w:eastAsia="en-US"/>
        </w:rPr>
        <w:t xml:space="preserve">So instead of government oversight and regulation we as developers for these tech giants should stand </w:t>
      </w:r>
      <w:r w:rsidR="00D950B8">
        <w:rPr>
          <w:rFonts w:ascii="Times New Roman" w:eastAsia="Times New Roman" w:hAnsi="Times New Roman" w:cs="Times New Roman"/>
          <w:lang w:eastAsia="en-US"/>
        </w:rPr>
        <w:t xml:space="preserve">our ground for proper ethical innovation.  </w:t>
      </w:r>
    </w:p>
    <w:p w:rsidR="00D62281" w:rsidP="00325637" w14:paraId="0AFE347F" w14:textId="665B20C5">
      <w:pPr>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Google employees have staged walkouts several times due to </w:t>
      </w:r>
      <w:r w:rsidR="006C3D06">
        <w:rPr>
          <w:rFonts w:ascii="Times New Roman" w:eastAsia="Times New Roman" w:hAnsi="Times New Roman" w:cs="Times New Roman"/>
          <w:lang w:eastAsia="en-US"/>
        </w:rPr>
        <w:t xml:space="preserve">disagreements about the company's direction.  One such memorable event was when </w:t>
      </w:r>
      <w:r w:rsidR="00D22ABF">
        <w:rPr>
          <w:rFonts w:ascii="Times New Roman" w:eastAsia="Times New Roman" w:hAnsi="Times New Roman" w:cs="Times New Roman"/>
          <w:lang w:eastAsia="en-US"/>
        </w:rPr>
        <w:t xml:space="preserve">the employees of Google found out about Project Maven, which was a DoD contract for AI development to enhance the accuracy of drone strikes.  </w:t>
      </w:r>
      <w:r w:rsidR="00DC28FA">
        <w:rPr>
          <w:rFonts w:ascii="Times New Roman" w:eastAsia="Times New Roman" w:hAnsi="Times New Roman" w:cs="Times New Roman"/>
          <w:lang w:eastAsia="en-US"/>
        </w:rPr>
        <w:t xml:space="preserve">Thousands of employees signed a letter to the CEO </w:t>
      </w:r>
      <w:r w:rsidR="001E6DE5">
        <w:rPr>
          <w:rFonts w:ascii="Times New Roman" w:eastAsia="Times New Roman" w:hAnsi="Times New Roman" w:cs="Times New Roman"/>
          <w:lang w:eastAsia="en-US"/>
        </w:rPr>
        <w:t>stating,</w:t>
      </w:r>
      <w:r w:rsidR="00DC28FA">
        <w:rPr>
          <w:rFonts w:ascii="Times New Roman" w:eastAsia="Times New Roman" w:hAnsi="Times New Roman" w:cs="Times New Roman"/>
          <w:lang w:eastAsia="en-US"/>
        </w:rPr>
        <w:t xml:space="preserve"> “We believe that Google should not be in the business of war.” (</w:t>
      </w:r>
      <w:r w:rsidRPr="0033797D" w:rsidR="00DC28FA">
        <w:rPr>
          <w:rFonts w:ascii="Times New Roman" w:eastAsia="Times New Roman" w:hAnsi="Times New Roman" w:cs="Times New Roman"/>
          <w:lang w:eastAsia="en-US"/>
        </w:rPr>
        <w:t>Leskin</w:t>
      </w:r>
      <w:r w:rsidRPr="0033797D" w:rsidR="00DC28FA">
        <w:rPr>
          <w:rFonts w:ascii="Times New Roman" w:eastAsia="Times New Roman" w:hAnsi="Times New Roman" w:cs="Times New Roman"/>
          <w:lang w:eastAsia="en-US"/>
        </w:rPr>
        <w:t>, Paige</w:t>
      </w:r>
      <w:r w:rsidR="00DC28FA">
        <w:rPr>
          <w:rFonts w:ascii="Times New Roman" w:eastAsia="Times New Roman" w:hAnsi="Times New Roman" w:cs="Times New Roman"/>
          <w:lang w:eastAsia="en-US"/>
        </w:rPr>
        <w:t>;</w:t>
      </w:r>
      <w:r w:rsidRPr="00DC28FA" w:rsidR="00DC28FA">
        <w:rPr>
          <w:rFonts w:ascii="Times New Roman" w:eastAsia="Times New Roman" w:hAnsi="Times New Roman" w:cs="Times New Roman"/>
          <w:i/>
          <w:iCs/>
          <w:lang w:eastAsia="en-US"/>
        </w:rPr>
        <w:t xml:space="preserve"> </w:t>
      </w:r>
      <w:r w:rsidRPr="0033797D" w:rsidR="00DC28FA">
        <w:rPr>
          <w:rFonts w:ascii="Times New Roman" w:eastAsia="Times New Roman" w:hAnsi="Times New Roman" w:cs="Times New Roman"/>
          <w:i/>
          <w:iCs/>
          <w:lang w:eastAsia="en-US"/>
        </w:rPr>
        <w:t xml:space="preserve">Business </w:t>
      </w:r>
      <w:r w:rsidRPr="0033797D" w:rsidR="001E6DE5">
        <w:rPr>
          <w:rFonts w:ascii="Times New Roman" w:eastAsia="Times New Roman" w:hAnsi="Times New Roman" w:cs="Times New Roman"/>
          <w:i/>
          <w:iCs/>
          <w:lang w:eastAsia="en-US"/>
        </w:rPr>
        <w:t>Insider</w:t>
      </w:r>
      <w:r w:rsidR="001E6DE5">
        <w:rPr>
          <w:rFonts w:ascii="Times New Roman" w:eastAsia="Times New Roman" w:hAnsi="Times New Roman" w:cs="Times New Roman"/>
          <w:i/>
          <w:iCs/>
          <w:lang w:eastAsia="en-US"/>
        </w:rPr>
        <w:t>)</w:t>
      </w:r>
      <w:r w:rsidR="00305524">
        <w:rPr>
          <w:rFonts w:ascii="Times New Roman" w:eastAsia="Times New Roman" w:hAnsi="Times New Roman" w:cs="Times New Roman"/>
          <w:i/>
          <w:iCs/>
          <w:lang w:eastAsia="en-US"/>
        </w:rPr>
        <w:t xml:space="preserve">. </w:t>
      </w:r>
      <w:r w:rsidR="001E6DE5">
        <w:rPr>
          <w:rFonts w:ascii="Times New Roman" w:eastAsia="Times New Roman" w:hAnsi="Times New Roman" w:cs="Times New Roman"/>
          <w:i/>
          <w:iCs/>
          <w:lang w:eastAsia="en-US"/>
        </w:rPr>
        <w:t xml:space="preserve"> </w:t>
      </w:r>
      <w:r w:rsidR="001E6DE5">
        <w:rPr>
          <w:rFonts w:ascii="Times New Roman" w:eastAsia="Times New Roman" w:hAnsi="Times New Roman" w:cs="Times New Roman"/>
          <w:lang w:eastAsia="en-US"/>
        </w:rPr>
        <w:t xml:space="preserve">These were developers that stood their ground for their ethical beliefs and values that ultimately changed the course for the company.  </w:t>
      </w:r>
      <w:r w:rsidR="00A53243">
        <w:rPr>
          <w:rFonts w:ascii="Times New Roman" w:eastAsia="Times New Roman" w:hAnsi="Times New Roman" w:cs="Times New Roman"/>
          <w:lang w:eastAsia="en-US"/>
        </w:rPr>
        <w:t xml:space="preserve">It is examples such as this that I believe is the best course of action to maintain an environment that supports innovation but also </w:t>
      </w:r>
      <w:r w:rsidR="00F26064">
        <w:rPr>
          <w:rFonts w:ascii="Times New Roman" w:eastAsia="Times New Roman" w:hAnsi="Times New Roman" w:cs="Times New Roman"/>
          <w:lang w:eastAsia="en-US"/>
        </w:rPr>
        <w:t xml:space="preserve">supports </w:t>
      </w:r>
      <w:r w:rsidR="00452245">
        <w:rPr>
          <w:rFonts w:ascii="Times New Roman" w:eastAsia="Times New Roman" w:hAnsi="Times New Roman" w:cs="Times New Roman"/>
          <w:lang w:eastAsia="en-US"/>
        </w:rPr>
        <w:t xml:space="preserve">and values </w:t>
      </w:r>
      <w:r w:rsidR="00A53243">
        <w:rPr>
          <w:rFonts w:ascii="Times New Roman" w:eastAsia="Times New Roman" w:hAnsi="Times New Roman" w:cs="Times New Roman"/>
          <w:lang w:eastAsia="en-US"/>
        </w:rPr>
        <w:t xml:space="preserve">sound ethical </w:t>
      </w:r>
      <w:r w:rsidR="00770454">
        <w:rPr>
          <w:rFonts w:ascii="Times New Roman" w:eastAsia="Times New Roman" w:hAnsi="Times New Roman" w:cs="Times New Roman"/>
          <w:lang w:eastAsia="en-US"/>
        </w:rPr>
        <w:t>values.</w:t>
      </w:r>
    </w:p>
    <w:p w:rsidR="00F2203D" w:rsidRPr="00D62281" w:rsidP="00325637" w14:paraId="200DD08E" w14:textId="1A110271">
      <w:r>
        <w:rPr>
          <w:rFonts w:ascii="Times New Roman" w:eastAsia="Times New Roman" w:hAnsi="Times New Roman" w:cs="Times New Roman"/>
          <w:lang w:eastAsia="en-US"/>
        </w:rPr>
        <w:t xml:space="preserve">As an older student that currently has a career, I have had times </w:t>
      </w:r>
      <w:r w:rsidR="00C83B3A">
        <w:rPr>
          <w:rFonts w:ascii="Times New Roman" w:eastAsia="Times New Roman" w:hAnsi="Times New Roman" w:cs="Times New Roman"/>
          <w:lang w:eastAsia="en-US"/>
        </w:rPr>
        <w:t xml:space="preserve">where my moral and ethical values have been put to the test already in my life.  </w:t>
      </w:r>
      <w:r w:rsidR="00971874">
        <w:rPr>
          <w:rFonts w:ascii="Times New Roman" w:eastAsia="Times New Roman" w:hAnsi="Times New Roman" w:cs="Times New Roman"/>
          <w:lang w:eastAsia="en-US"/>
        </w:rPr>
        <w:t xml:space="preserve">From these experiences, I can honestly say that I'm much more confident in my ability to stick to my own ethical values.  </w:t>
      </w:r>
      <w:r w:rsidR="004E1A34">
        <w:rPr>
          <w:rFonts w:ascii="Times New Roman" w:eastAsia="Times New Roman" w:hAnsi="Times New Roman" w:cs="Times New Roman"/>
          <w:lang w:eastAsia="en-US"/>
        </w:rPr>
        <w:t xml:space="preserve">It is important to make the </w:t>
      </w:r>
      <w:r w:rsidR="001058AE">
        <w:rPr>
          <w:rFonts w:ascii="Times New Roman" w:eastAsia="Times New Roman" w:hAnsi="Times New Roman" w:cs="Times New Roman"/>
          <w:lang w:eastAsia="en-US"/>
        </w:rPr>
        <w:t>Code of Ethics from sources such as ACM, IEEE and even that of our biblical teach</w:t>
      </w:r>
      <w:r w:rsidR="007A392E">
        <w:rPr>
          <w:rFonts w:ascii="Times New Roman" w:eastAsia="Times New Roman" w:hAnsi="Times New Roman" w:cs="Times New Roman"/>
          <w:lang w:eastAsia="en-US"/>
        </w:rPr>
        <w:t>ings as</w:t>
      </w:r>
      <w:r w:rsidR="001058AE">
        <w:rPr>
          <w:rFonts w:ascii="Times New Roman" w:eastAsia="Times New Roman" w:hAnsi="Times New Roman" w:cs="Times New Roman"/>
          <w:lang w:eastAsia="en-US"/>
        </w:rPr>
        <w:t xml:space="preserve"> part of our own personal values and to hold true to these values especially when they are pushed or tested.</w:t>
      </w:r>
      <w:r w:rsidR="00016540">
        <w:rPr>
          <w:rFonts w:ascii="Times New Roman" w:eastAsia="Times New Roman" w:hAnsi="Times New Roman" w:cs="Times New Roman"/>
          <w:lang w:eastAsia="en-US"/>
        </w:rPr>
        <w:t xml:space="preserve">  “</w:t>
      </w:r>
      <w:r w:rsidRPr="00016540" w:rsidR="00016540">
        <w:rPr>
          <w:rFonts w:ascii="Times New Roman" w:eastAsia="Times New Roman" w:hAnsi="Times New Roman" w:cs="Times New Roman"/>
          <w:lang w:eastAsia="en-US"/>
        </w:rPr>
        <w:t>Titus 2:7-8(NIV) In everything set them an example by doing what is good. In your teaching show integrity, seriousness and soundness of speech that cannot be condemned, so that those who oppose you may be ashamed because they have nothing bad to say about us.</w:t>
      </w:r>
      <w:r w:rsidR="00016540">
        <w:rPr>
          <w:rFonts w:ascii="Times New Roman" w:eastAsia="Times New Roman" w:hAnsi="Times New Roman" w:cs="Times New Roman"/>
          <w:lang w:eastAsia="en-US"/>
        </w:rPr>
        <w:t>”</w:t>
      </w:r>
      <w:r w:rsidR="00E03C73">
        <w:rPr>
          <w:rFonts w:ascii="Times New Roman" w:eastAsia="Times New Roman" w:hAnsi="Times New Roman" w:cs="Times New Roman"/>
          <w:lang w:eastAsia="en-US"/>
        </w:rPr>
        <w:t xml:space="preserve"> (KJV Bible)</w:t>
      </w:r>
    </w:p>
    <w:p w:rsidR="00F228B7" w:rsidP="00452245" w14:paraId="318CCAE7" w14:textId="77777777">
      <w:pPr>
        <w:ind w:firstLine="0"/>
      </w:pPr>
    </w:p>
    <w:p w:rsidR="00EC7BF5" w:rsidP="00610E08" w14:paraId="1B52FBE8" w14:textId="5996B1D8">
      <w:r>
        <w:tab/>
      </w:r>
    </w:p>
    <w:p w:rsidR="00E614DD" w:rsidP="00610E08" w14:paraId="09F325A6" w14:textId="77777777">
      <w:pPr>
        <w:pStyle w:val="SectionTitle"/>
        <w:jc w:val="left"/>
      </w:pPr>
      <w:sdt>
        <w:sdtPr>
          <w:alias w:val="Works Cited:"/>
          <w:tag w:val="Works Cited:"/>
          <w:id w:val="1884596268"/>
          <w:placeholder>
            <w:docPart w:val="21B6FBFFD3424F1DA82D7F4E3CB457B7"/>
          </w:placeholder>
          <w:showingPlcHdr/>
          <w:richText/>
          <w:temporary/>
          <w15:appearance w15:val="hidden"/>
        </w:sdtPr>
        <w:sdtContent>
          <w:r w:rsidR="009D4EB3">
            <w:t>Works Cited</w:t>
          </w:r>
        </w:sdtContent>
      </w:sdt>
    </w:p>
    <w:p w:rsidR="003F08C0" w:rsidRPr="003F08C0" w:rsidP="003F08C0" w14:paraId="410298C9" w14:textId="77777777">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3F08C0">
        <w:rPr>
          <w:rFonts w:ascii="Times New Roman" w:eastAsia="Times New Roman" w:hAnsi="Times New Roman" w:cs="Times New Roman"/>
          <w:lang w:eastAsia="en-US"/>
        </w:rPr>
        <w:t xml:space="preserve">Chang, Alvin. “The Facebook and Cambridge Analytica Scandal, Explained with a Simple Diagram.” </w:t>
      </w:r>
      <w:r w:rsidRPr="003F08C0">
        <w:rPr>
          <w:rFonts w:ascii="Times New Roman" w:eastAsia="Times New Roman" w:hAnsi="Times New Roman" w:cs="Times New Roman"/>
          <w:i/>
          <w:iCs/>
          <w:lang w:eastAsia="en-US"/>
        </w:rPr>
        <w:t>Vox</w:t>
      </w:r>
      <w:r w:rsidRPr="003F08C0">
        <w:rPr>
          <w:rFonts w:ascii="Times New Roman" w:eastAsia="Times New Roman" w:hAnsi="Times New Roman" w:cs="Times New Roman"/>
          <w:lang w:eastAsia="en-US"/>
        </w:rPr>
        <w:t>, Vox, 2 May 2018, www.vox.com/policy-and-politics/2018/3/23/17151916/facebook-cambridge-analytica-trump-diagram.</w:t>
      </w:r>
    </w:p>
    <w:p w:rsidR="002B154A" w:rsidRPr="002B154A" w:rsidP="003E3031" w14:paraId="2466BFFE" w14:textId="11C63D89">
      <w:pPr>
        <w:suppressAutoHyphens w:val="0"/>
        <w:spacing w:before="100" w:beforeAutospacing="1" w:after="100" w:afterAutospacing="1"/>
        <w:ind w:left="567" w:hanging="567"/>
        <w:rPr>
          <w:rFonts w:ascii="Times New Roman" w:eastAsia="Times New Roman" w:hAnsi="Times New Roman" w:cs="Times New Roman"/>
          <w:lang w:eastAsia="en-US"/>
        </w:rPr>
      </w:pPr>
      <w:r w:rsidRPr="002B154A">
        <w:rPr>
          <w:rFonts w:ascii="Times New Roman" w:eastAsia="Times New Roman" w:hAnsi="Times New Roman" w:cs="Times New Roman"/>
          <w:lang w:eastAsia="en-US"/>
        </w:rPr>
        <w:t xml:space="preserve"> </w:t>
      </w:r>
      <w:r w:rsidRPr="002B154A">
        <w:rPr>
          <w:rFonts w:ascii="Times New Roman" w:eastAsia="Times New Roman" w:hAnsi="Times New Roman" w:cs="Times New Roman"/>
          <w:lang w:eastAsia="en-US"/>
        </w:rPr>
        <w:t xml:space="preserve">“IEEE Code of Ethics.” </w:t>
      </w:r>
      <w:r w:rsidRPr="002B154A">
        <w:rPr>
          <w:rFonts w:ascii="Times New Roman" w:eastAsia="Times New Roman" w:hAnsi="Times New Roman" w:cs="Times New Roman"/>
          <w:i/>
          <w:iCs/>
          <w:lang w:eastAsia="en-US"/>
        </w:rPr>
        <w:t>IEEE</w:t>
      </w:r>
      <w:r w:rsidRPr="002B154A">
        <w:rPr>
          <w:rFonts w:ascii="Times New Roman" w:eastAsia="Times New Roman" w:hAnsi="Times New Roman" w:cs="Times New Roman"/>
          <w:lang w:eastAsia="en-US"/>
        </w:rPr>
        <w:t>, www.ieee.org/about/corporate/governance/p7-8.html.</w:t>
      </w:r>
    </w:p>
    <w:p w:rsidR="00547D5F" w:rsidP="00610E08" w14:paraId="06FAFBA8" w14:textId="6C79C5CC">
      <w:pPr>
        <w:suppressAutoHyphens w:val="0"/>
        <w:spacing w:before="100" w:beforeAutospacing="1" w:after="100" w:afterAutospacing="1"/>
        <w:ind w:left="567" w:hanging="567"/>
        <w:rPr>
          <w:rFonts w:ascii="Times New Roman" w:eastAsia="Times New Roman" w:hAnsi="Times New Roman" w:cs="Times New Roman"/>
          <w:lang w:eastAsia="en-US"/>
        </w:rPr>
      </w:pPr>
      <w:r w:rsidRPr="00547D5F">
        <w:rPr>
          <w:rFonts w:ascii="Times New Roman" w:eastAsia="Times New Roman" w:hAnsi="Times New Roman" w:cs="Times New Roman"/>
          <w:lang w:eastAsia="en-US"/>
        </w:rPr>
        <w:t xml:space="preserve">“The Code Affirms an Obligation of Computing Professionals to Use Their Skills for the Benefit of Society.” </w:t>
      </w:r>
      <w:r w:rsidRPr="00547D5F">
        <w:rPr>
          <w:rFonts w:ascii="Times New Roman" w:eastAsia="Times New Roman" w:hAnsi="Times New Roman" w:cs="Times New Roman"/>
          <w:i/>
          <w:iCs/>
          <w:lang w:eastAsia="en-US"/>
        </w:rPr>
        <w:t>Code of Ethics</w:t>
      </w:r>
      <w:r w:rsidRPr="00547D5F">
        <w:rPr>
          <w:rFonts w:ascii="Times New Roman" w:eastAsia="Times New Roman" w:hAnsi="Times New Roman" w:cs="Times New Roman"/>
          <w:lang w:eastAsia="en-US"/>
        </w:rPr>
        <w:t xml:space="preserve">, </w:t>
      </w:r>
      <w:hyperlink r:id="rId5" w:history="1">
        <w:r w:rsidRPr="00547D5F" w:rsidR="0033797D">
          <w:rPr>
            <w:rStyle w:val="Hyperlink"/>
            <w:rFonts w:ascii="Times New Roman" w:eastAsia="Times New Roman" w:hAnsi="Times New Roman" w:cs="Times New Roman"/>
            <w:lang w:eastAsia="en-US"/>
          </w:rPr>
          <w:t>www.acm.org/code-of-ethics</w:t>
        </w:r>
      </w:hyperlink>
      <w:r w:rsidRPr="00547D5F">
        <w:rPr>
          <w:rFonts w:ascii="Times New Roman" w:eastAsia="Times New Roman" w:hAnsi="Times New Roman" w:cs="Times New Roman"/>
          <w:lang w:eastAsia="en-US"/>
        </w:rPr>
        <w:t>.</w:t>
      </w:r>
    </w:p>
    <w:p w:rsidR="0033797D" w:rsidP="0033797D" w14:paraId="6571007D" w14:textId="421B4C85">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33797D">
        <w:rPr>
          <w:rFonts w:ascii="Times New Roman" w:eastAsia="Times New Roman" w:hAnsi="Times New Roman" w:cs="Times New Roman"/>
          <w:lang w:eastAsia="en-US"/>
        </w:rPr>
        <w:t>Leskin</w:t>
      </w:r>
      <w:r w:rsidRPr="0033797D">
        <w:rPr>
          <w:rFonts w:ascii="Times New Roman" w:eastAsia="Times New Roman" w:hAnsi="Times New Roman" w:cs="Times New Roman"/>
          <w:lang w:eastAsia="en-US"/>
        </w:rPr>
        <w:t xml:space="preserve">, Paige. “The 18 Biggest Tech Scandals of 2018.” </w:t>
      </w:r>
      <w:r w:rsidRPr="0033797D">
        <w:rPr>
          <w:rFonts w:ascii="Times New Roman" w:eastAsia="Times New Roman" w:hAnsi="Times New Roman" w:cs="Times New Roman"/>
          <w:i/>
          <w:iCs/>
          <w:lang w:eastAsia="en-US"/>
        </w:rPr>
        <w:t>Business Insider</w:t>
      </w:r>
      <w:r w:rsidRPr="0033797D">
        <w:rPr>
          <w:rFonts w:ascii="Times New Roman" w:eastAsia="Times New Roman" w:hAnsi="Times New Roman" w:cs="Times New Roman"/>
          <w:lang w:eastAsia="en-US"/>
        </w:rPr>
        <w:t xml:space="preserve">, Business Insider, 29 Dec. 2018, </w:t>
      </w:r>
      <w:hyperlink r:id="rId6" w:anchor="september-facebook-announces-it-was-hacked-and-a-trove-of-sensitive-personal-data-from-29-million-users-was-stolen-12" w:history="1">
        <w:r w:rsidRPr="0033797D" w:rsidR="006B6AD5">
          <w:rPr>
            <w:rStyle w:val="Hyperlink"/>
            <w:rFonts w:ascii="Times New Roman" w:eastAsia="Times New Roman" w:hAnsi="Times New Roman" w:cs="Times New Roman"/>
            <w:lang w:eastAsia="en-US"/>
          </w:rPr>
          <w:t>www.businessinsider.com/biggest-tech-scandals-2018-11#september-facebook-announces-it-was-hacked-and-a-trove-of-sensitive-personal-data-from-29-million-users-was-stolen-12</w:t>
        </w:r>
      </w:hyperlink>
      <w:r w:rsidRPr="0033797D">
        <w:rPr>
          <w:rFonts w:ascii="Times New Roman" w:eastAsia="Times New Roman" w:hAnsi="Times New Roman" w:cs="Times New Roman"/>
          <w:lang w:eastAsia="en-US"/>
        </w:rPr>
        <w:t>.</w:t>
      </w:r>
    </w:p>
    <w:p w:rsidR="006B6AD5" w:rsidRPr="006B6AD5" w:rsidP="006B6AD5" w14:paraId="2899BAFA" w14:textId="77777777">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6B6AD5">
        <w:rPr>
          <w:rFonts w:ascii="Times New Roman" w:eastAsia="Times New Roman" w:hAnsi="Times New Roman" w:cs="Times New Roman"/>
          <w:lang w:eastAsia="en-US"/>
        </w:rPr>
        <w:t xml:space="preserve">Bradshaw, Tim. “Uber Settles Suit over Privacy Violations.” </w:t>
      </w:r>
      <w:r w:rsidRPr="006B6AD5">
        <w:rPr>
          <w:rFonts w:ascii="Times New Roman" w:eastAsia="Times New Roman" w:hAnsi="Times New Roman" w:cs="Times New Roman"/>
          <w:i/>
          <w:iCs/>
          <w:lang w:eastAsia="en-US"/>
        </w:rPr>
        <w:t>The Irish Times</w:t>
      </w:r>
      <w:r w:rsidRPr="006B6AD5">
        <w:rPr>
          <w:rFonts w:ascii="Times New Roman" w:eastAsia="Times New Roman" w:hAnsi="Times New Roman" w:cs="Times New Roman"/>
          <w:lang w:eastAsia="en-US"/>
        </w:rPr>
        <w:t>, The Irish Times, 15 Aug. 2017, www.irishtimes.com/business/technology/uber-settles-suit-over-privacy-violations-1.3187929.</w:t>
      </w:r>
    </w:p>
    <w:p w:rsidR="006B6AD5" w:rsidRPr="0033797D" w:rsidP="0033797D" w14:paraId="56F270C9" w14:textId="576D6520">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amp;quot" w:hAnsi="&amp;quot"/>
          <w:i/>
          <w:iCs/>
          <w:color w:val="333333"/>
        </w:rPr>
        <w:t>The KJV Study Bible</w:t>
      </w:r>
      <w:r>
        <w:rPr>
          <w:color w:val="333333"/>
          <w:shd w:val="clear" w:color="auto" w:fill="FFFFFF"/>
        </w:rPr>
        <w:t>. Barbour Publishing Inc., 2011.</w:t>
      </w:r>
    </w:p>
    <w:p w:rsidR="0033797D" w:rsidRPr="00547D5F" w:rsidP="00610E08" w14:paraId="464B6C6B" w14:textId="77777777">
      <w:pPr>
        <w:suppressAutoHyphens w:val="0"/>
        <w:spacing w:before="100" w:beforeAutospacing="1" w:after="100" w:afterAutospacing="1"/>
        <w:ind w:left="567" w:hanging="567"/>
        <w:rPr>
          <w:rFonts w:ascii="Times New Roman" w:eastAsia="Times New Roman" w:hAnsi="Times New Roman" w:cs="Times New Roman"/>
          <w:lang w:eastAsia="en-US"/>
        </w:rPr>
      </w:pPr>
    </w:p>
    <w:p w:rsidR="00E614DD" w:rsidP="00610E08" w14:paraId="76EAF4B3" w14:textId="1FA703B2">
      <w:pPr>
        <w:pStyle w:val="Bibliography"/>
      </w:pPr>
    </w:p>
    <w:sectPr>
      <w:headerReference w:type="default" r:id="rId7"/>
      <w:headerReference w:type="first" r:id="rId8"/>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614DD" w14:paraId="707ACED8" w14:textId="6F285CC9">
    <w:pPr>
      <w:pStyle w:val="Header"/>
    </w:pPr>
    <w:r>
      <w:t>Wood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614DD" w14:paraId="5F715492" w14:textId="6C887E69">
    <w:pPr>
      <w:pStyle w:val="Header"/>
    </w:pPr>
    <w:r>
      <w:t>Wood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0CD56A15"/>
    <w:multiLevelType w:val="hybridMultilevel"/>
    <w:tmpl w:val="C5D060FC"/>
    <w:lvl w:ilvl="0">
      <w:start w:val="1"/>
      <w:numFmt w:val="decimal"/>
      <w:lvlText w:val="%1."/>
      <w:lvlJc w:val="left"/>
      <w:pPr>
        <w:ind w:left="2160" w:hanging="360"/>
      </w:pPr>
    </w:lvl>
    <w:lvl w:ilvl="1" w:tentative="1">
      <w:start w:val="1"/>
      <w:numFmt w:val="lowerLetter"/>
      <w:lvlText w:val="%2."/>
      <w:lvlJc w:val="left"/>
      <w:pPr>
        <w:ind w:left="2880" w:hanging="360"/>
      </w:pPr>
    </w:lvl>
    <w:lvl w:ilvl="2" w:tentative="1">
      <w:start w:val="1"/>
      <w:numFmt w:val="lowerRoman"/>
      <w:lvlText w:val="%3."/>
      <w:lvlJc w:val="right"/>
      <w:pPr>
        <w:ind w:left="3600" w:hanging="180"/>
      </w:pPr>
    </w:lvl>
    <w:lvl w:ilvl="3" w:tentative="1">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12">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29E3C4C"/>
    <w:multiLevelType w:val="hybridMultilevel"/>
    <w:tmpl w:val="6256DC96"/>
    <w:lvl w:ilvl="0">
      <w:start w:val="1"/>
      <w:numFmt w:val="lowerLetter"/>
      <w:pStyle w:val="TableNote"/>
      <w:suff w:val="space"/>
      <w:lvlText w:val="%1."/>
      <w:lvlJc w:val="left"/>
      <w:pPr>
        <w:ind w:left="0" w:firstLine="72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4">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B1B5787"/>
    <w:multiLevelType w:val="multilevel"/>
    <w:tmpl w:val="4572ABF8"/>
    <w:numStyleLink w:val="MLAOutline"/>
  </w:abstractNum>
  <w:abstractNum w:abstractNumId="2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7D365377"/>
    <w:multiLevelType w:val="hybridMultilevel"/>
    <w:tmpl w:val="625A6FCC"/>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4">
    <w:nsid w:val="7EA60196"/>
    <w:multiLevelType w:val="hybridMultilevel"/>
    <w:tmpl w:val="F692F5E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9"/>
  </w:num>
  <w:num w:numId="14">
    <w:abstractNumId w:val="15"/>
  </w:num>
  <w:num w:numId="15">
    <w:abstractNumId w:val="21"/>
  </w:num>
  <w:num w:numId="16">
    <w:abstractNumId w:val="17"/>
  </w:num>
  <w:num w:numId="17">
    <w:abstractNumId w:val="12"/>
  </w:num>
  <w:num w:numId="18">
    <w:abstractNumId w:val="10"/>
  </w:num>
  <w:num w:numId="19">
    <w:abstractNumId w:val="16"/>
  </w:num>
  <w:num w:numId="20">
    <w:abstractNumId w:val="22"/>
  </w:num>
  <w:num w:numId="21">
    <w:abstractNumId w:val="14"/>
  </w:num>
  <w:num w:numId="22">
    <w:abstractNumId w:val="20"/>
  </w:num>
  <w:num w:numId="23">
    <w:abstractNumId w:val="24"/>
  </w:num>
  <w:num w:numId="24">
    <w:abstractNumId w:val="1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BF5"/>
    <w:rsid w:val="00016540"/>
    <w:rsid w:val="00040CBB"/>
    <w:rsid w:val="00040D0E"/>
    <w:rsid w:val="00066199"/>
    <w:rsid w:val="0007463B"/>
    <w:rsid w:val="00093B22"/>
    <w:rsid w:val="000B78C8"/>
    <w:rsid w:val="000D3761"/>
    <w:rsid w:val="001051AE"/>
    <w:rsid w:val="001058AE"/>
    <w:rsid w:val="001366DD"/>
    <w:rsid w:val="001463B2"/>
    <w:rsid w:val="0017770D"/>
    <w:rsid w:val="00182444"/>
    <w:rsid w:val="001C1DC6"/>
    <w:rsid w:val="001E6DE5"/>
    <w:rsid w:val="001F62C0"/>
    <w:rsid w:val="00245E02"/>
    <w:rsid w:val="00271F7A"/>
    <w:rsid w:val="002901F6"/>
    <w:rsid w:val="002A60A4"/>
    <w:rsid w:val="002B154A"/>
    <w:rsid w:val="002D05CB"/>
    <w:rsid w:val="00305524"/>
    <w:rsid w:val="003133D3"/>
    <w:rsid w:val="00325637"/>
    <w:rsid w:val="0033797D"/>
    <w:rsid w:val="00353B66"/>
    <w:rsid w:val="003C1500"/>
    <w:rsid w:val="003C1768"/>
    <w:rsid w:val="003C71A3"/>
    <w:rsid w:val="003E2E8C"/>
    <w:rsid w:val="003E3031"/>
    <w:rsid w:val="003F08C0"/>
    <w:rsid w:val="003F513A"/>
    <w:rsid w:val="00420CDF"/>
    <w:rsid w:val="00452245"/>
    <w:rsid w:val="004543AC"/>
    <w:rsid w:val="004917FA"/>
    <w:rsid w:val="004A2675"/>
    <w:rsid w:val="004E1A34"/>
    <w:rsid w:val="004F7139"/>
    <w:rsid w:val="005056FB"/>
    <w:rsid w:val="00513C98"/>
    <w:rsid w:val="00546F56"/>
    <w:rsid w:val="00547D5F"/>
    <w:rsid w:val="00550FEE"/>
    <w:rsid w:val="00597324"/>
    <w:rsid w:val="005A63F3"/>
    <w:rsid w:val="005B5F65"/>
    <w:rsid w:val="00610E08"/>
    <w:rsid w:val="00653BB4"/>
    <w:rsid w:val="00691EC1"/>
    <w:rsid w:val="006B6AD5"/>
    <w:rsid w:val="006C3D06"/>
    <w:rsid w:val="006C5874"/>
    <w:rsid w:val="00736B7B"/>
    <w:rsid w:val="007649BE"/>
    <w:rsid w:val="00770454"/>
    <w:rsid w:val="007A392E"/>
    <w:rsid w:val="007C53FB"/>
    <w:rsid w:val="007F385D"/>
    <w:rsid w:val="00853032"/>
    <w:rsid w:val="00853AC6"/>
    <w:rsid w:val="00874D4D"/>
    <w:rsid w:val="008B7D18"/>
    <w:rsid w:val="008D250F"/>
    <w:rsid w:val="008E1A28"/>
    <w:rsid w:val="008E2CA8"/>
    <w:rsid w:val="008F1F97"/>
    <w:rsid w:val="008F4052"/>
    <w:rsid w:val="009349B2"/>
    <w:rsid w:val="00971874"/>
    <w:rsid w:val="009764E1"/>
    <w:rsid w:val="009D4EB3"/>
    <w:rsid w:val="009E5E16"/>
    <w:rsid w:val="00A352D4"/>
    <w:rsid w:val="00A53243"/>
    <w:rsid w:val="00A8776C"/>
    <w:rsid w:val="00B12867"/>
    <w:rsid w:val="00B13D1B"/>
    <w:rsid w:val="00B50AD3"/>
    <w:rsid w:val="00B818DF"/>
    <w:rsid w:val="00B97181"/>
    <w:rsid w:val="00BB1CDF"/>
    <w:rsid w:val="00BB2BD3"/>
    <w:rsid w:val="00BC2E13"/>
    <w:rsid w:val="00BF3402"/>
    <w:rsid w:val="00C0386D"/>
    <w:rsid w:val="00C648A1"/>
    <w:rsid w:val="00C75952"/>
    <w:rsid w:val="00C83B3A"/>
    <w:rsid w:val="00CA63A6"/>
    <w:rsid w:val="00CD1958"/>
    <w:rsid w:val="00D22ABF"/>
    <w:rsid w:val="00D52117"/>
    <w:rsid w:val="00D62281"/>
    <w:rsid w:val="00D950B8"/>
    <w:rsid w:val="00DA5F53"/>
    <w:rsid w:val="00DB0D39"/>
    <w:rsid w:val="00DB31D0"/>
    <w:rsid w:val="00DC28FA"/>
    <w:rsid w:val="00E03C73"/>
    <w:rsid w:val="00E14005"/>
    <w:rsid w:val="00E51620"/>
    <w:rsid w:val="00E57CDF"/>
    <w:rsid w:val="00E614DD"/>
    <w:rsid w:val="00E83806"/>
    <w:rsid w:val="00EC7BF5"/>
    <w:rsid w:val="00EE4388"/>
    <w:rsid w:val="00F03F94"/>
    <w:rsid w:val="00F2203D"/>
    <w:rsid w:val="00F228B7"/>
    <w:rsid w:val="00F26064"/>
    <w:rsid w:val="00F57D89"/>
    <w:rsid w:val="00F9444C"/>
    <w:rsid w:val="00F97F1F"/>
    <w:rsid w:val="00FB508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chartTrackingRefBased/>
  <w15:docId w15:val="{720B6EEB-5873-4450-9FB4-1947B611E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240" w:beforeLines="0" w:beforeAutospacing="0" w:after="0" w:afterLines="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A352D4"/>
    <w:pPr>
      <w:ind w:left="720"/>
      <w:contextualSpacing/>
    </w:pPr>
  </w:style>
  <w:style w:type="character" w:styleId="Hyperlink">
    <w:name w:val="Hyperlink"/>
    <w:basedOn w:val="DefaultParagraphFont"/>
    <w:uiPriority w:val="99"/>
    <w:unhideWhenUsed/>
    <w:rsid w:val="0033797D"/>
    <w:rPr>
      <w:color w:val="5F5F5F" w:themeColor="hyperlink"/>
      <w:u w:val="single"/>
    </w:rPr>
  </w:style>
  <w:style w:type="character" w:customStyle="1" w:styleId="UnresolvedMention">
    <w:name w:val="Unresolved Mention"/>
    <w:basedOn w:val="DefaultParagraphFont"/>
    <w:uiPriority w:val="99"/>
    <w:semiHidden/>
    <w:unhideWhenUsed/>
    <w:rsid w:val="00337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www.acm.org/code-of-ethics" TargetMode="External" /><Relationship Id="rId6" Type="http://schemas.openxmlformats.org/officeDocument/2006/relationships/hyperlink" Target="http://www.businessinsider.com/biggest-tech-scandals-2018-11" TargetMode="Externa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glossaryDocument" Target="glossary/document.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James\AppData\Roaming\Microsoft\Templates\MLA%20style%20paper.dotx" TargetMode="Externa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21B6FBFFD3424F1DA82D7F4E3CB457B7"/>
        <w:category>
          <w:name w:val="General"/>
          <w:gallery w:val="placeholder"/>
        </w:category>
        <w:types>
          <w:type w:val="bbPlcHdr"/>
        </w:types>
        <w:behaviors>
          <w:behavior w:val="content"/>
        </w:behaviors>
        <w:guid w:val="{5DA14C93-CCFA-48DC-9D9C-E62DBC9F700E}"/>
      </w:docPartPr>
      <w:docPartBody>
        <w:p w:rsidR="00F57D89">
          <w:pPr>
            <w:pStyle w:val="21B6FBFFD3424F1DA82D7F4E3CB457B7"/>
          </w:pPr>
          <w:r>
            <w:t>Works Cited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09A"/>
    <w:rsid w:val="0049209A"/>
    <w:rsid w:val="00F57D8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BB38C98390402DBDBDDAE68511DA36">
    <w:name w:val="30BB38C98390402DBDBDDAE68511DA36"/>
  </w:style>
  <w:style w:type="paragraph" w:customStyle="1" w:styleId="5229294C2F214BB59A576F05A01D4358">
    <w:name w:val="5229294C2F214BB59A576F05A01D4358"/>
  </w:style>
  <w:style w:type="paragraph" w:customStyle="1" w:styleId="7FBA746C24D648389E0E3F8248B1E614">
    <w:name w:val="7FBA746C24D648389E0E3F8248B1E614"/>
  </w:style>
  <w:style w:type="paragraph" w:customStyle="1" w:styleId="C0D0D7EA43514EDCA2A751BA321E0377">
    <w:name w:val="C0D0D7EA43514EDCA2A751BA321E0377"/>
  </w:style>
  <w:style w:type="paragraph" w:customStyle="1" w:styleId="C5707E7F464D441ABE8EFB371C26C59B">
    <w:name w:val="C5707E7F464D441ABE8EFB371C26C59B"/>
  </w:style>
  <w:style w:type="paragraph" w:customStyle="1" w:styleId="FB220383E78042B1B8630D23AB4DEF79">
    <w:name w:val="FB220383E78042B1B8630D23AB4DEF79"/>
  </w:style>
  <w:style w:type="character" w:styleId="Emphasis">
    <w:name w:val="Emphasis"/>
    <w:basedOn w:val="DefaultParagraphFont"/>
    <w:uiPriority w:val="8"/>
    <w:qFormat/>
    <w:rPr>
      <w:i/>
      <w:iCs/>
    </w:rPr>
  </w:style>
  <w:style w:type="paragraph" w:customStyle="1" w:styleId="3E3B1C3A293D4D63A7AE713AAE8F79B5">
    <w:name w:val="3E3B1C3A293D4D63A7AE713AAE8F79B5"/>
  </w:style>
  <w:style w:type="paragraph" w:customStyle="1" w:styleId="D4ED819891BB47A3B54C400DC18A3D8C">
    <w:name w:val="D4ED819891BB47A3B54C400DC18A3D8C"/>
  </w:style>
  <w:style w:type="paragraph" w:customStyle="1" w:styleId="69AA9D6B649949F485D1D500D39F03FC">
    <w:name w:val="69AA9D6B649949F485D1D500D39F03FC"/>
  </w:style>
  <w:style w:type="paragraph" w:customStyle="1" w:styleId="8DD0C51346664B99A1DF25BA54BF6048">
    <w:name w:val="8DD0C51346664B99A1DF25BA54BF6048"/>
  </w:style>
  <w:style w:type="paragraph" w:customStyle="1" w:styleId="1B65500CF7D5401A81174CD1D68E2757">
    <w:name w:val="1B65500CF7D5401A81174CD1D68E2757"/>
  </w:style>
  <w:style w:type="paragraph" w:customStyle="1" w:styleId="6358846C6FFA42ABB378D228ADC1963A">
    <w:name w:val="6358846C6FFA42ABB378D228ADC1963A"/>
  </w:style>
  <w:style w:type="paragraph" w:customStyle="1" w:styleId="5815F07599C242439B5499D933EE3286">
    <w:name w:val="5815F07599C242439B5499D933EE3286"/>
  </w:style>
  <w:style w:type="paragraph" w:customStyle="1" w:styleId="ADEB0184D3AD4B46BCAC422249BAE21B">
    <w:name w:val="ADEB0184D3AD4B46BCAC422249BAE21B"/>
  </w:style>
  <w:style w:type="paragraph" w:customStyle="1" w:styleId="42D750084C0044409F83CA84FE15B268">
    <w:name w:val="42D750084C0044409F83CA84FE15B268"/>
  </w:style>
  <w:style w:type="paragraph" w:customStyle="1" w:styleId="B518A12C84E14220B6FF7C7360551C71">
    <w:name w:val="B518A12C84E14220B6FF7C7360551C71"/>
  </w:style>
  <w:style w:type="paragraph" w:customStyle="1" w:styleId="DBEB0BC239DD4646B6240FC3E623E598">
    <w:name w:val="DBEB0BC239DD4646B6240FC3E623E598"/>
  </w:style>
  <w:style w:type="paragraph" w:customStyle="1" w:styleId="267D412AC3A040E399D2D12C4502EFC1">
    <w:name w:val="267D412AC3A040E399D2D12C4502EFC1"/>
  </w:style>
  <w:style w:type="paragraph" w:customStyle="1" w:styleId="0CD7A7CABB944ED0B5954D321FEB19BE">
    <w:name w:val="0CD7A7CABB944ED0B5954D321FEB19BE"/>
  </w:style>
  <w:style w:type="paragraph" w:customStyle="1" w:styleId="65A8BC7001A543C594D6A1A12A8E458E">
    <w:name w:val="65A8BC7001A543C594D6A1A12A8E458E"/>
  </w:style>
  <w:style w:type="paragraph" w:customStyle="1" w:styleId="12E88BC97FF84263AE3BFB9CBA047EB8">
    <w:name w:val="12E88BC97FF84263AE3BFB9CBA047EB8"/>
  </w:style>
  <w:style w:type="paragraph" w:customStyle="1" w:styleId="581316DC12634FE09052451F710E8654">
    <w:name w:val="581316DC12634FE09052451F710E8654"/>
  </w:style>
  <w:style w:type="paragraph" w:customStyle="1" w:styleId="3E9228FB5794473DB91CE208B3900159">
    <w:name w:val="3E9228FB5794473DB91CE208B3900159"/>
  </w:style>
  <w:style w:type="paragraph" w:customStyle="1" w:styleId="8D841C0E1479415E8F696D5A3ED8BF6D">
    <w:name w:val="8D841C0E1479415E8F696D5A3ED8BF6D"/>
  </w:style>
  <w:style w:type="paragraph" w:customStyle="1" w:styleId="7E48C297BD3B418D8E419E5D479F9CD2">
    <w:name w:val="7E48C297BD3B418D8E419E5D479F9CD2"/>
  </w:style>
  <w:style w:type="paragraph" w:customStyle="1" w:styleId="E5F37287218249ABBA683803EE3F3D6A">
    <w:name w:val="E5F37287218249ABBA683803EE3F3D6A"/>
  </w:style>
  <w:style w:type="paragraph" w:customStyle="1" w:styleId="0A5A9D9F35E64A749F0185C2A7F7CA3E">
    <w:name w:val="0A5A9D9F35E64A749F0185C2A7F7CA3E"/>
  </w:style>
  <w:style w:type="paragraph" w:customStyle="1" w:styleId="7233F964F24B4077939AFAB5A4FC54D9">
    <w:name w:val="7233F964F24B4077939AFAB5A4FC54D9"/>
  </w:style>
  <w:style w:type="paragraph" w:customStyle="1" w:styleId="16755A968CF140D1AB469E984A2C592C">
    <w:name w:val="16755A968CF140D1AB469E984A2C592C"/>
  </w:style>
  <w:style w:type="paragraph" w:customStyle="1" w:styleId="EC8027A8C9494230A7A046E27216BA63">
    <w:name w:val="EC8027A8C9494230A7A046E27216BA63"/>
  </w:style>
  <w:style w:type="paragraph" w:customStyle="1" w:styleId="21B6FBFFD3424F1DA82D7F4E3CB457B7">
    <w:name w:val="21B6FBFFD3424F1DA82D7F4E3CB457B7"/>
  </w:style>
  <w:style w:type="paragraph" w:customStyle="1" w:styleId="61CFEBC292C14A6E85E99E18B855CE4C">
    <w:name w:val="61CFEBC292C14A6E85E99E18B855CE4C"/>
  </w:style>
  <w:style w:type="paragraph" w:customStyle="1" w:styleId="8BD6B238E6B84EE5B268D17DC837C809">
    <w:name w:val="8BD6B238E6B84EE5B268D17DC837C809"/>
  </w:style>
  <w:style w:type="paragraph" w:customStyle="1" w:styleId="ED16E9F5350F441798E6E41A435B0F63">
    <w:name w:val="ED16E9F5350F441798E6E41A435B0F63"/>
  </w:style>
  <w:style w:type="paragraph" w:customStyle="1" w:styleId="057679D805CD4CE9A1B7D4C922EB868F">
    <w:name w:val="057679D805CD4CE9A1B7D4C922EB868F"/>
  </w:style>
  <w:style w:type="paragraph" w:customStyle="1" w:styleId="F9F8EFF46AA246BA9B112761E4F849AA">
    <w:name w:val="F9F8EFF46AA246BA9B112761E4F849AA"/>
  </w:style>
  <w:style w:type="paragraph" w:customStyle="1" w:styleId="A224355FF68044C6AC98AC8457D2BA76">
    <w:name w:val="A224355FF68044C6AC98AC8457D2BA76"/>
  </w:style>
  <w:style w:type="paragraph" w:customStyle="1" w:styleId="BD54C74251D647F6840A6BCAB47B38A8">
    <w:name w:val="BD54C74251D647F6840A6BCAB47B38A8"/>
  </w:style>
  <w:style w:type="paragraph" w:customStyle="1" w:styleId="01F483A48F35401B88290F27C42372D0">
    <w:name w:val="01F483A48F35401B88290F27C42372D0"/>
  </w:style>
  <w:style w:type="paragraph" w:customStyle="1" w:styleId="E9ADBC14209B4D7C919128288A0B3E56">
    <w:name w:val="E9ADBC14209B4D7C919128288A0B3E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1</TotalTime>
  <Pages>4</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Wood</dc:creator>
  <cp:lastModifiedBy>James Wood</cp:lastModifiedBy>
  <cp:revision>2</cp:revision>
  <dcterms:created xsi:type="dcterms:W3CDTF">2020-02-23T06:21:00Z</dcterms:created>
  <dcterms:modified xsi:type="dcterms:W3CDTF">2020-02-23T06:21:00Z</dcterms:modified>
</cp:coreProperties>
</file>